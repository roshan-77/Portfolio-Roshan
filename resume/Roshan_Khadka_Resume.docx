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720"/>
        <w:tblW w:w="10161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837"/>
        <w:gridCol w:w="2709"/>
        <w:gridCol w:w="5827"/>
        <w:gridCol w:w="788"/>
      </w:tblGrid>
      <w:tr w:rsidR="005872B1" w:rsidRPr="009B59BF" w14:paraId="3C345A9B" w14:textId="77777777" w:rsidTr="009B59BF">
        <w:trPr>
          <w:trHeight w:val="2410"/>
        </w:trPr>
        <w:tc>
          <w:tcPr>
            <w:tcW w:w="837" w:type="dxa"/>
            <w:tcBorders>
              <w:bottom w:val="single" w:sz="12" w:space="0" w:color="3C3388" w:themeColor="accent6"/>
            </w:tcBorders>
          </w:tcPr>
          <w:p w14:paraId="79FDA26A" w14:textId="77777777" w:rsidR="005872B1" w:rsidRPr="009B59BF" w:rsidRDefault="005872B1" w:rsidP="009B59BF">
            <w:pPr>
              <w:spacing w:before="240"/>
              <w:rPr>
                <w:sz w:val="22"/>
                <w:szCs w:val="26"/>
                <w:lang w:val="en-AU"/>
              </w:rPr>
            </w:pPr>
          </w:p>
        </w:tc>
        <w:tc>
          <w:tcPr>
            <w:tcW w:w="8536" w:type="dxa"/>
            <w:gridSpan w:val="2"/>
            <w:tcBorders>
              <w:bottom w:val="single" w:sz="12" w:space="0" w:color="3C3388" w:themeColor="accent6"/>
            </w:tcBorders>
          </w:tcPr>
          <w:p w14:paraId="60CD6553" w14:textId="5873589A" w:rsidR="009B59BF" w:rsidRPr="009B59BF" w:rsidRDefault="001068A4" w:rsidP="009B59BF">
            <w:pPr>
              <w:pStyle w:val="Title"/>
              <w:spacing w:before="240"/>
              <w:rPr>
                <w:sz w:val="96"/>
                <w:szCs w:val="26"/>
              </w:rPr>
            </w:pPr>
            <w:r w:rsidRPr="009B59BF">
              <w:rPr>
                <w:sz w:val="96"/>
                <w:szCs w:val="26"/>
              </w:rPr>
              <w:t>Roshan Khadka</w:t>
            </w:r>
          </w:p>
          <w:p w14:paraId="2127AF86" w14:textId="0D1125EC" w:rsidR="005872B1" w:rsidRPr="009B59BF" w:rsidRDefault="001068A4" w:rsidP="009B59BF">
            <w:pPr>
              <w:pStyle w:val="Subtitle"/>
              <w:spacing w:before="240" w:line="276" w:lineRule="auto"/>
              <w:rPr>
                <w:sz w:val="32"/>
                <w:szCs w:val="26"/>
              </w:rPr>
            </w:pPr>
            <w:r w:rsidRPr="009B59BF">
              <w:rPr>
                <w:sz w:val="36"/>
                <w:szCs w:val="28"/>
              </w:rPr>
              <w:t>Analyst Programmer</w:t>
            </w:r>
          </w:p>
        </w:tc>
        <w:tc>
          <w:tcPr>
            <w:tcW w:w="788" w:type="dxa"/>
            <w:tcBorders>
              <w:bottom w:val="single" w:sz="12" w:space="0" w:color="3C3388" w:themeColor="accent6"/>
            </w:tcBorders>
          </w:tcPr>
          <w:p w14:paraId="0A85705D" w14:textId="77777777" w:rsidR="005872B1" w:rsidRPr="009B59BF" w:rsidRDefault="005872B1" w:rsidP="009B59BF">
            <w:pPr>
              <w:spacing w:before="240"/>
              <w:rPr>
                <w:sz w:val="22"/>
                <w:szCs w:val="26"/>
              </w:rPr>
            </w:pPr>
          </w:p>
        </w:tc>
      </w:tr>
      <w:tr w:rsidR="005872B1" w:rsidRPr="009B59BF" w14:paraId="575AF1F3" w14:textId="77777777" w:rsidTr="00571C9F">
        <w:tblPrEx>
          <w:tblCellMar>
            <w:top w:w="216" w:type="dxa"/>
            <w:left w:w="216" w:type="dxa"/>
            <w:right w:w="216" w:type="dxa"/>
          </w:tblCellMar>
        </w:tblPrEx>
        <w:trPr>
          <w:trHeight w:val="2028"/>
        </w:trPr>
        <w:tc>
          <w:tcPr>
            <w:tcW w:w="3546" w:type="dxa"/>
            <w:gridSpan w:val="2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3F84B657" w14:textId="2BDF20A0" w:rsidR="005872B1" w:rsidRPr="009B59BF" w:rsidRDefault="00000000" w:rsidP="00372283">
            <w:pPr>
              <w:pStyle w:val="Heading1"/>
              <w:jc w:val="right"/>
              <w:rPr>
                <w:sz w:val="32"/>
                <w:szCs w:val="26"/>
              </w:rPr>
            </w:pPr>
            <w:sdt>
              <w:sdtPr>
                <w:rPr>
                  <w:sz w:val="32"/>
                  <w:szCs w:val="26"/>
                </w:rPr>
                <w:id w:val="1604447469"/>
                <w:placeholder>
                  <w:docPart w:val="C186709EB99A46919D1E3C4AFC90F4B0"/>
                </w:placeholder>
                <w:temporary/>
                <w:showingPlcHdr/>
                <w15:appearance w15:val="hidden"/>
                <w:text/>
              </w:sdtPr>
              <w:sdtContent>
                <w:r w:rsidR="005872B1" w:rsidRPr="009B59BF">
                  <w:rPr>
                    <w:sz w:val="32"/>
                    <w:szCs w:val="26"/>
                  </w:rPr>
                  <w:t>Contact</w:t>
                </w:r>
              </w:sdtContent>
            </w:sdt>
          </w:p>
          <w:p w14:paraId="6153ECC3" w14:textId="5D594C74" w:rsidR="005872B1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16-20 Winchester Street</w:t>
            </w:r>
          </w:p>
          <w:p w14:paraId="6BAEE7C7" w14:textId="0343E633" w:rsidR="005872B1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Carlton, NSW, 2218</w:t>
            </w:r>
          </w:p>
          <w:p w14:paraId="2FFEAF8F" w14:textId="7A46761D" w:rsidR="005872B1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0452 642 153</w:t>
            </w:r>
          </w:p>
          <w:p w14:paraId="58A1DAF0" w14:textId="5161356E" w:rsidR="00DC5125" w:rsidRPr="009B59BF" w:rsidRDefault="00DC5125" w:rsidP="00372283">
            <w:pPr>
              <w:jc w:val="right"/>
              <w:rPr>
                <w:color w:val="0563C1" w:themeColor="hyperlink"/>
                <w:sz w:val="22"/>
                <w:szCs w:val="26"/>
                <w:u w:val="single"/>
              </w:rPr>
            </w:pPr>
            <w:r w:rsidRPr="009B59BF">
              <w:rPr>
                <w:sz w:val="22"/>
                <w:szCs w:val="26"/>
              </w:rPr>
              <w:t>roshan.khadka.u@gmail.com</w:t>
            </w:r>
          </w:p>
        </w:tc>
        <w:tc>
          <w:tcPr>
            <w:tcW w:w="6615" w:type="dxa"/>
            <w:gridSpan w:val="2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545908CC" w14:textId="02D7F766" w:rsidR="00663D85" w:rsidRPr="009B59BF" w:rsidRDefault="000A5F93" w:rsidP="00372283">
            <w:pPr>
              <w:pStyle w:val="Heading1"/>
              <w:rPr>
                <w:sz w:val="32"/>
                <w:szCs w:val="26"/>
              </w:rPr>
            </w:pPr>
            <w:r w:rsidRPr="009B59BF">
              <w:rPr>
                <w:noProof/>
                <w:sz w:val="32"/>
                <w:szCs w:val="26"/>
              </w:rPr>
              <w:drawing>
                <wp:inline distT="0" distB="0" distL="0" distR="0" wp14:anchorId="75D3CE52" wp14:editId="5E1C424F">
                  <wp:extent cx="198120" cy="198120"/>
                  <wp:effectExtent l="0" t="0" r="0" b="0"/>
                  <wp:docPr id="856399118" name="Graphic 4" descr="Us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399118" name="Graphic 856399118" descr="Us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59BF">
              <w:rPr>
                <w:sz w:val="32"/>
                <w:szCs w:val="26"/>
              </w:rPr>
              <w:t xml:space="preserve"> </w:t>
            </w:r>
            <w:r w:rsidR="001068A4" w:rsidRPr="009B59BF">
              <w:rPr>
                <w:sz w:val="32"/>
                <w:szCs w:val="26"/>
              </w:rPr>
              <w:t>Profile</w:t>
            </w:r>
          </w:p>
          <w:p w14:paraId="76B34B41" w14:textId="21C57752" w:rsidR="005872B1" w:rsidRPr="009B59BF" w:rsidRDefault="00000000" w:rsidP="00A21136">
            <w:pPr>
              <w:jc w:val="both"/>
              <w:rPr>
                <w:sz w:val="22"/>
                <w:szCs w:val="26"/>
              </w:rPr>
            </w:pPr>
            <w:sdt>
              <w:sdtPr>
                <w:rPr>
                  <w:sz w:val="22"/>
                  <w:szCs w:val="26"/>
                </w:rPr>
                <w:id w:val="1699656060"/>
                <w:placeholder>
                  <w:docPart w:val="6D30521F28DC426586B4F4D2837A1B05"/>
                </w:placeholder>
                <w15:appearance w15:val="hidden"/>
              </w:sdtPr>
              <w:sdtContent>
                <w:r w:rsidR="001068A4" w:rsidRPr="009B59BF">
                  <w:rPr>
                    <w:sz w:val="22"/>
                    <w:szCs w:val="26"/>
                  </w:rPr>
                  <w:t>E</w:t>
                </w:r>
              </w:sdtContent>
            </w:sdt>
            <w:r w:rsidR="001068A4" w:rsidRPr="009B59BF">
              <w:rPr>
                <w:sz w:val="22"/>
                <w:szCs w:val="26"/>
              </w:rPr>
              <w:t xml:space="preserve">xperienced analyst programmer with a passion for web technologies and software development life cycle. Well-versed in technology, writing codes and testing to make sure that the systems are </w:t>
            </w:r>
            <w:r w:rsidR="00DC5125" w:rsidRPr="009B59BF">
              <w:rPr>
                <w:sz w:val="22"/>
                <w:szCs w:val="26"/>
              </w:rPr>
              <w:t>dependable</w:t>
            </w:r>
            <w:r w:rsidR="001068A4" w:rsidRPr="009B59BF">
              <w:rPr>
                <w:sz w:val="22"/>
                <w:szCs w:val="26"/>
              </w:rPr>
              <w:t xml:space="preserve"> and user friendly.</w:t>
            </w:r>
          </w:p>
        </w:tc>
      </w:tr>
      <w:tr w:rsidR="00343F1A" w:rsidRPr="009B59BF" w14:paraId="468659BE" w14:textId="77777777" w:rsidTr="00571C9F">
        <w:tblPrEx>
          <w:tblCellMar>
            <w:top w:w="216" w:type="dxa"/>
            <w:left w:w="216" w:type="dxa"/>
            <w:right w:w="216" w:type="dxa"/>
          </w:tblCellMar>
        </w:tblPrEx>
        <w:trPr>
          <w:trHeight w:val="5699"/>
        </w:trPr>
        <w:tc>
          <w:tcPr>
            <w:tcW w:w="3546" w:type="dxa"/>
            <w:gridSpan w:val="2"/>
            <w:tcBorders>
              <w:right w:val="single" w:sz="12" w:space="0" w:color="3C3388" w:themeColor="accent6"/>
            </w:tcBorders>
          </w:tcPr>
          <w:p w14:paraId="0995D64F" w14:textId="7F1D8E0A" w:rsidR="00DC5125" w:rsidRPr="009B59BF" w:rsidRDefault="00DC5125" w:rsidP="00372283">
            <w:pPr>
              <w:pStyle w:val="Heading1"/>
              <w:jc w:val="right"/>
              <w:rPr>
                <w:sz w:val="32"/>
                <w:szCs w:val="26"/>
              </w:rPr>
            </w:pPr>
            <w:r w:rsidRPr="009B59BF">
              <w:rPr>
                <w:sz w:val="32"/>
                <w:szCs w:val="26"/>
              </w:rPr>
              <w:t>Links</w:t>
            </w:r>
          </w:p>
          <w:p w14:paraId="5EA7ED35" w14:textId="5165DEB0" w:rsidR="00DC5125" w:rsidRPr="009B59BF" w:rsidRDefault="00DC5125" w:rsidP="00372283">
            <w:pPr>
              <w:jc w:val="right"/>
              <w:rPr>
                <w:rStyle w:val="Hyperlink"/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fldChar w:fldCharType="begin"/>
            </w:r>
            <w:r w:rsidR="00FD466E" w:rsidRPr="009B59BF">
              <w:rPr>
                <w:sz w:val="22"/>
                <w:szCs w:val="26"/>
              </w:rPr>
              <w:instrText>HYPERLINK "https://roshan-77.github.io/Portfolio-Roshan/"</w:instrText>
            </w:r>
            <w:r w:rsidRPr="009B59BF">
              <w:rPr>
                <w:sz w:val="22"/>
                <w:szCs w:val="26"/>
              </w:rPr>
            </w:r>
            <w:r w:rsidRPr="009B59BF">
              <w:rPr>
                <w:sz w:val="22"/>
                <w:szCs w:val="26"/>
              </w:rPr>
              <w:fldChar w:fldCharType="separate"/>
            </w:r>
            <w:r w:rsidRPr="009B59BF">
              <w:rPr>
                <w:rStyle w:val="Hyperlink"/>
                <w:sz w:val="22"/>
                <w:szCs w:val="26"/>
              </w:rPr>
              <w:t>Website</w:t>
            </w:r>
          </w:p>
          <w:p w14:paraId="2CDB1104" w14:textId="2EE42BE8" w:rsidR="00DC5125" w:rsidRPr="009B59BF" w:rsidRDefault="00DC5125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fldChar w:fldCharType="end"/>
            </w:r>
            <w:hyperlink r:id="rId13" w:history="1">
              <w:r w:rsidRPr="009B59BF">
                <w:rPr>
                  <w:rStyle w:val="Hyperlink"/>
                  <w:sz w:val="22"/>
                  <w:szCs w:val="26"/>
                </w:rPr>
                <w:t>LinkedIn</w:t>
              </w:r>
            </w:hyperlink>
          </w:p>
          <w:p w14:paraId="0570E027" w14:textId="1994C036" w:rsidR="00DC5125" w:rsidRPr="009B59BF" w:rsidRDefault="00000000" w:rsidP="00372283">
            <w:pPr>
              <w:jc w:val="right"/>
              <w:rPr>
                <w:sz w:val="22"/>
                <w:szCs w:val="26"/>
              </w:rPr>
            </w:pPr>
            <w:hyperlink r:id="rId14" w:history="1">
              <w:r w:rsidR="00DC5125" w:rsidRPr="009B59BF">
                <w:rPr>
                  <w:rStyle w:val="Hyperlink"/>
                  <w:sz w:val="22"/>
                  <w:szCs w:val="26"/>
                </w:rPr>
                <w:t>GitHub</w:t>
              </w:r>
            </w:hyperlink>
          </w:p>
          <w:p w14:paraId="71FB801B" w14:textId="48EF7AC3" w:rsidR="00DC5125" w:rsidRPr="009B59BF" w:rsidRDefault="00DC5125" w:rsidP="00372283">
            <w:pPr>
              <w:rPr>
                <w:sz w:val="22"/>
                <w:szCs w:val="26"/>
              </w:rPr>
            </w:pPr>
          </w:p>
          <w:p w14:paraId="1849468B" w14:textId="77777777" w:rsidR="009B59BF" w:rsidRPr="009B59BF" w:rsidRDefault="009B59BF" w:rsidP="00372283">
            <w:pPr>
              <w:rPr>
                <w:sz w:val="22"/>
                <w:szCs w:val="26"/>
              </w:rPr>
            </w:pPr>
          </w:p>
          <w:p w14:paraId="5700E280" w14:textId="1420C9EE" w:rsidR="00343F1A" w:rsidRPr="009B59BF" w:rsidRDefault="004823FF" w:rsidP="00372283">
            <w:pPr>
              <w:pStyle w:val="Heading1"/>
              <w:jc w:val="right"/>
              <w:rPr>
                <w:sz w:val="32"/>
                <w:szCs w:val="26"/>
              </w:rPr>
            </w:pPr>
            <w:r w:rsidRPr="009B59BF">
              <w:rPr>
                <w:noProof/>
                <w:sz w:val="32"/>
                <w:szCs w:val="26"/>
              </w:rPr>
              <w:drawing>
                <wp:inline distT="0" distB="0" distL="0" distR="0" wp14:anchorId="500BBC9F" wp14:editId="3E70703B">
                  <wp:extent cx="228600" cy="228600"/>
                  <wp:effectExtent l="0" t="0" r="0" b="0"/>
                  <wp:docPr id="883508287" name="Graphic 2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508287" name="Graphic 883508287" descr="Graduation cap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sz w:val="32"/>
                  <w:szCs w:val="26"/>
                </w:rPr>
                <w:id w:val="1723097672"/>
                <w:placeholder>
                  <w:docPart w:val="7F7F617C45F242778E9B1943EA186CBE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9B59BF">
                  <w:rPr>
                    <w:sz w:val="32"/>
                    <w:szCs w:val="26"/>
                  </w:rPr>
                  <w:t>Education</w:t>
                </w:r>
              </w:sdtContent>
            </w:sdt>
          </w:p>
          <w:p w14:paraId="57FE1F91" w14:textId="13698A46" w:rsidR="00A351D9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Australian Catholic University</w:t>
            </w:r>
          </w:p>
          <w:p w14:paraId="4B0DDA10" w14:textId="04862FF3" w:rsidR="00343F1A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North Sydney Campus</w:t>
            </w:r>
          </w:p>
          <w:p w14:paraId="6D73703A" w14:textId="26E89D7D" w:rsidR="00343F1A" w:rsidRPr="009B59BF" w:rsidRDefault="001068A4" w:rsidP="00372283">
            <w:pPr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BA in Information Technology</w:t>
            </w:r>
          </w:p>
          <w:p w14:paraId="3FE3B8CF" w14:textId="77777777" w:rsidR="009B59BF" w:rsidRPr="009B59BF" w:rsidRDefault="009B59BF" w:rsidP="00372283">
            <w:pPr>
              <w:jc w:val="right"/>
              <w:rPr>
                <w:sz w:val="22"/>
                <w:szCs w:val="26"/>
              </w:rPr>
            </w:pPr>
          </w:p>
          <w:p w14:paraId="0F56D9D0" w14:textId="77777777" w:rsidR="009B59BF" w:rsidRPr="009B59BF" w:rsidRDefault="009B59BF" w:rsidP="00372283">
            <w:pPr>
              <w:jc w:val="right"/>
              <w:rPr>
                <w:sz w:val="22"/>
                <w:szCs w:val="26"/>
              </w:rPr>
            </w:pPr>
          </w:p>
          <w:p w14:paraId="0F04C262" w14:textId="2871C1F2" w:rsidR="00343F1A" w:rsidRPr="009B59BF" w:rsidRDefault="00343F1A" w:rsidP="00372283">
            <w:pPr>
              <w:rPr>
                <w:sz w:val="22"/>
                <w:szCs w:val="26"/>
              </w:rPr>
            </w:pPr>
          </w:p>
          <w:p w14:paraId="41DAE645" w14:textId="29F371DE" w:rsidR="00DC5125" w:rsidRPr="009B59BF" w:rsidRDefault="00000000" w:rsidP="00372283">
            <w:pPr>
              <w:pStyle w:val="Heading1"/>
              <w:jc w:val="right"/>
              <w:rPr>
                <w:sz w:val="32"/>
                <w:szCs w:val="26"/>
              </w:rPr>
            </w:pPr>
            <w:sdt>
              <w:sdtPr>
                <w:rPr>
                  <w:sz w:val="32"/>
                  <w:szCs w:val="26"/>
                </w:rPr>
                <w:id w:val="-242716918"/>
                <w:placeholder>
                  <w:docPart w:val="7DE7B92F23664293A9CDFE8BFFA6C4CA"/>
                </w:placeholder>
                <w:temporary/>
                <w:showingPlcHdr/>
                <w15:appearance w15:val="hidden"/>
                <w:text/>
              </w:sdtPr>
              <w:sdtContent>
                <w:r w:rsidR="00343F1A" w:rsidRPr="009B59BF">
                  <w:rPr>
                    <w:sz w:val="32"/>
                    <w:szCs w:val="26"/>
                  </w:rPr>
                  <w:t>Key Skills</w:t>
                </w:r>
              </w:sdtContent>
            </w:sdt>
          </w:p>
          <w:p w14:paraId="12603948" w14:textId="039710F7" w:rsidR="00A351D9" w:rsidRPr="009B59BF" w:rsidRDefault="001068A4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JavaScript</w:t>
            </w:r>
          </w:p>
          <w:p w14:paraId="33931251" w14:textId="287C38E3" w:rsidR="007F7C6E" w:rsidRPr="009B59BF" w:rsidRDefault="007F7C6E" w:rsidP="007F7C6E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React/Redux</w:t>
            </w:r>
          </w:p>
          <w:p w14:paraId="36C788AF" w14:textId="0E3B2E4E" w:rsidR="00372283" w:rsidRDefault="00372283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.Net</w:t>
            </w:r>
          </w:p>
          <w:p w14:paraId="21530BBD" w14:textId="3B34CB35" w:rsidR="00146BC1" w:rsidRDefault="00146BC1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Python</w:t>
            </w:r>
          </w:p>
          <w:p w14:paraId="62197BCE" w14:textId="7F1986F9" w:rsidR="00571C9F" w:rsidRPr="009B59BF" w:rsidRDefault="00571C9F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MVC</w:t>
            </w:r>
          </w:p>
          <w:p w14:paraId="4E792D57" w14:textId="2142E5B0" w:rsidR="001068A4" w:rsidRPr="009B59BF" w:rsidRDefault="001068A4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MongoDB/SQL</w:t>
            </w:r>
          </w:p>
          <w:p w14:paraId="6D842688" w14:textId="3E3CCCE7" w:rsidR="00A351D9" w:rsidRPr="009B59BF" w:rsidRDefault="001068A4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Git/GitHub</w:t>
            </w:r>
          </w:p>
          <w:p w14:paraId="35C413EA" w14:textId="77777777" w:rsidR="00DC5125" w:rsidRPr="009B59BF" w:rsidRDefault="001068A4" w:rsidP="00372283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NodeJS</w:t>
            </w:r>
          </w:p>
          <w:p w14:paraId="7A423877" w14:textId="73A420A0" w:rsidR="00DC5125" w:rsidRPr="009B59BF" w:rsidRDefault="00DC5125" w:rsidP="00A21136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HTML5/CSS3</w:t>
            </w:r>
            <w:r w:rsidR="00A21136" w:rsidRPr="009B59BF">
              <w:rPr>
                <w:sz w:val="22"/>
                <w:szCs w:val="26"/>
              </w:rPr>
              <w:t>/ WordPress</w:t>
            </w:r>
          </w:p>
          <w:p w14:paraId="40F46B99" w14:textId="77777777" w:rsidR="00DC5125" w:rsidRDefault="000A5F93" w:rsidP="00A21136">
            <w:pPr>
              <w:spacing w:line="276" w:lineRule="auto"/>
              <w:jc w:val="right"/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Jira</w:t>
            </w:r>
          </w:p>
          <w:p w14:paraId="01C71576" w14:textId="0559BE55" w:rsidR="009B59BF" w:rsidRPr="009B59BF" w:rsidRDefault="009B59BF" w:rsidP="00A21136">
            <w:pPr>
              <w:spacing w:line="276" w:lineRule="auto"/>
              <w:jc w:val="right"/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Jenkins</w:t>
            </w:r>
          </w:p>
        </w:tc>
        <w:tc>
          <w:tcPr>
            <w:tcW w:w="6615" w:type="dxa"/>
            <w:gridSpan w:val="2"/>
            <w:tcBorders>
              <w:left w:val="single" w:sz="12" w:space="0" w:color="3C3388" w:themeColor="accent6"/>
            </w:tcBorders>
          </w:tcPr>
          <w:p w14:paraId="4D8F12A1" w14:textId="51501860" w:rsidR="00343F1A" w:rsidRPr="009B59BF" w:rsidRDefault="000A5F93" w:rsidP="00372283">
            <w:pPr>
              <w:pStyle w:val="Heading1"/>
              <w:rPr>
                <w:sz w:val="32"/>
                <w:szCs w:val="26"/>
              </w:rPr>
            </w:pPr>
            <w:r w:rsidRPr="009B59BF">
              <w:rPr>
                <w:noProof/>
                <w:sz w:val="32"/>
                <w:szCs w:val="26"/>
              </w:rPr>
              <w:drawing>
                <wp:inline distT="0" distB="0" distL="0" distR="0" wp14:anchorId="53EB1F26" wp14:editId="1A7A2F50">
                  <wp:extent cx="190500" cy="190500"/>
                  <wp:effectExtent l="0" t="0" r="0" b="0"/>
                  <wp:docPr id="2117976846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976846" name="Graphic 2117976846" descr="Briefcase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59BF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32"/>
                  <w:szCs w:val="26"/>
                </w:rPr>
                <w:id w:val="1214006938"/>
                <w:placeholder>
                  <w:docPart w:val="4232CF7F7BE74C32AD81741AD07AFEC6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9B59BF">
                  <w:rPr>
                    <w:rStyle w:val="Heading1Char"/>
                    <w:sz w:val="32"/>
                    <w:szCs w:val="26"/>
                  </w:rPr>
                  <w:t>Experience</w:t>
                </w:r>
              </w:sdtContent>
            </w:sdt>
          </w:p>
          <w:p w14:paraId="04CA7E44" w14:textId="24A1109B" w:rsidR="00343F1A" w:rsidRPr="009B59BF" w:rsidRDefault="000A5F93" w:rsidP="00372283">
            <w:pPr>
              <w:pStyle w:val="Heading2"/>
              <w:rPr>
                <w:sz w:val="22"/>
                <w:szCs w:val="30"/>
              </w:rPr>
            </w:pPr>
            <w:r w:rsidRPr="009B59BF">
              <w:rPr>
                <w:sz w:val="18"/>
                <w:szCs w:val="26"/>
              </w:rPr>
              <w:t xml:space="preserve"> </w:t>
            </w:r>
            <w:r w:rsidR="001068A4" w:rsidRPr="009B59BF">
              <w:rPr>
                <w:sz w:val="22"/>
                <w:szCs w:val="30"/>
              </w:rPr>
              <w:t>july 2021 - Pressent</w:t>
            </w:r>
          </w:p>
          <w:p w14:paraId="28114F5C" w14:textId="5DD4E8EC" w:rsidR="00343F1A" w:rsidRPr="009B59BF" w:rsidRDefault="000A5F93" w:rsidP="00372283">
            <w:pPr>
              <w:rPr>
                <w:sz w:val="22"/>
                <w:szCs w:val="26"/>
              </w:rPr>
            </w:pPr>
            <w:r w:rsidRPr="009B59BF">
              <w:rPr>
                <w:rStyle w:val="Emphasis"/>
                <w:sz w:val="22"/>
                <w:szCs w:val="26"/>
              </w:rPr>
              <w:t xml:space="preserve"> </w:t>
            </w:r>
            <w:r w:rsidR="001068A4" w:rsidRPr="009B59BF">
              <w:rPr>
                <w:rStyle w:val="Emphasis"/>
                <w:sz w:val="28"/>
                <w:szCs w:val="30"/>
              </w:rPr>
              <w:t>Analyst Programmer</w:t>
            </w:r>
            <w:r w:rsidR="00A351D9" w:rsidRPr="009B59BF">
              <w:rPr>
                <w:rStyle w:val="Emphasis"/>
                <w:sz w:val="28"/>
                <w:szCs w:val="30"/>
              </w:rPr>
              <w:t xml:space="preserve"> </w:t>
            </w:r>
            <w:r w:rsidR="00343F1A" w:rsidRPr="009B59BF">
              <w:rPr>
                <w:sz w:val="28"/>
                <w:szCs w:val="30"/>
              </w:rPr>
              <w:t xml:space="preserve">| </w:t>
            </w:r>
            <w:r w:rsidR="001068A4" w:rsidRPr="009B59BF">
              <w:rPr>
                <w:sz w:val="28"/>
                <w:szCs w:val="30"/>
              </w:rPr>
              <w:t>Rotor Studios</w:t>
            </w:r>
          </w:p>
          <w:p w14:paraId="49F45505" w14:textId="77777777" w:rsidR="00DC5125" w:rsidRPr="009B59BF" w:rsidRDefault="00DC5125" w:rsidP="00372283">
            <w:pPr>
              <w:rPr>
                <w:sz w:val="22"/>
                <w:szCs w:val="26"/>
              </w:rPr>
            </w:pPr>
          </w:p>
          <w:p w14:paraId="5973BADF" w14:textId="2A7BB762" w:rsidR="004823FF" w:rsidRPr="009B59BF" w:rsidRDefault="004823FF" w:rsidP="00A211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Write codes using development best practices.</w:t>
            </w:r>
          </w:p>
          <w:p w14:paraId="284669DC" w14:textId="55BC6E12" w:rsidR="004823FF" w:rsidRPr="009B59BF" w:rsidRDefault="004823FF" w:rsidP="007F7C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Write and optimize test cases to maximize the success of manual software testing with consistent, thorough approaches.</w:t>
            </w:r>
          </w:p>
          <w:p w14:paraId="187C1E19" w14:textId="1B14D6FA" w:rsidR="004823FF" w:rsidRPr="009B59BF" w:rsidRDefault="004823FF" w:rsidP="00A211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Develop and test software systems based on user requirements/specifications.</w:t>
            </w:r>
          </w:p>
          <w:p w14:paraId="10197EAD" w14:textId="78750280" w:rsidR="004823FF" w:rsidRPr="009B59BF" w:rsidRDefault="004823FF" w:rsidP="007F7C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Writing, updating, and maintaining technical code, documentation, and procedures.</w:t>
            </w:r>
          </w:p>
          <w:p w14:paraId="3BEFD5C3" w14:textId="58781F38" w:rsidR="004823FF" w:rsidRPr="009B59BF" w:rsidRDefault="004823FF" w:rsidP="007F7C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Identifying new sources of software bugs and test cases and compiling findings along with suggested resolutions.</w:t>
            </w:r>
          </w:p>
          <w:p w14:paraId="7639561A" w14:textId="7E2E6853" w:rsidR="004823FF" w:rsidRPr="009B59BF" w:rsidRDefault="004823FF" w:rsidP="007F7C6E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Segoe UI"/>
                <w:sz w:val="22"/>
                <w:szCs w:val="22"/>
                <w:shd w:val="clear" w:color="auto" w:fill="FFFFFF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Collaborating with the team to continuously improve product delivery efficiency, report, and analysis development as well as quality controls.</w:t>
            </w:r>
          </w:p>
          <w:p w14:paraId="1CE998E2" w14:textId="77777777" w:rsidR="00DC5125" w:rsidRPr="009B59BF" w:rsidRDefault="004823FF" w:rsidP="007F7C6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Writing, updating, and maintaining technical programs, end-user documentation, and operational procedures.</w:t>
            </w:r>
          </w:p>
          <w:p w14:paraId="450AB31E" w14:textId="5385A476" w:rsidR="000A5F93" w:rsidRPr="009B59BF" w:rsidRDefault="000A5F93" w:rsidP="007F7C6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2"/>
                <w:szCs w:val="26"/>
              </w:rPr>
            </w:pPr>
            <w:r w:rsidRPr="009B59BF">
              <w:rPr>
                <w:rFonts w:cs="Segoe UI"/>
                <w:sz w:val="22"/>
                <w:szCs w:val="22"/>
                <w:shd w:val="clear" w:color="auto" w:fill="FFFFFF"/>
              </w:rPr>
              <w:t>Performing manual testing across different projects to find defects and raise tickets.</w:t>
            </w:r>
          </w:p>
        </w:tc>
      </w:tr>
      <w:tr w:rsidR="00A351D9" w:rsidRPr="009B59BF" w14:paraId="406A357B" w14:textId="77777777" w:rsidTr="00BA3116">
        <w:tblPrEx>
          <w:tblCellMar>
            <w:top w:w="216" w:type="dxa"/>
            <w:left w:w="216" w:type="dxa"/>
            <w:right w:w="216" w:type="dxa"/>
          </w:tblCellMar>
        </w:tblPrEx>
        <w:trPr>
          <w:trHeight w:val="3754"/>
        </w:trPr>
        <w:tc>
          <w:tcPr>
            <w:tcW w:w="3546" w:type="dxa"/>
            <w:gridSpan w:val="2"/>
            <w:tcBorders>
              <w:right w:val="single" w:sz="12" w:space="0" w:color="3C3388" w:themeColor="accent6"/>
            </w:tcBorders>
          </w:tcPr>
          <w:p w14:paraId="2B2DB1AE" w14:textId="77777777" w:rsidR="00A351D9" w:rsidRPr="009B59BF" w:rsidRDefault="00A351D9" w:rsidP="00372283">
            <w:pPr>
              <w:pStyle w:val="Heading1"/>
              <w:rPr>
                <w:sz w:val="32"/>
                <w:szCs w:val="26"/>
              </w:rPr>
            </w:pPr>
          </w:p>
        </w:tc>
        <w:tc>
          <w:tcPr>
            <w:tcW w:w="6615" w:type="dxa"/>
            <w:gridSpan w:val="2"/>
            <w:tcBorders>
              <w:left w:val="single" w:sz="12" w:space="0" w:color="3C3388" w:themeColor="accent6"/>
            </w:tcBorders>
          </w:tcPr>
          <w:p w14:paraId="098DC4DC" w14:textId="0062201F" w:rsidR="00372283" w:rsidRPr="009B59BF" w:rsidRDefault="00372283" w:rsidP="00372283">
            <w:pPr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 xml:space="preserve"> JAN 2021 – JUNE 2021</w:t>
            </w:r>
          </w:p>
          <w:p w14:paraId="0AD7B975" w14:textId="2EF256B8" w:rsidR="00372283" w:rsidRDefault="00372283" w:rsidP="00372283">
            <w:r w:rsidRPr="009B59BF">
              <w:rPr>
                <w:b/>
                <w:bCs/>
                <w:color w:val="3C3388" w:themeColor="accent6"/>
                <w:sz w:val="22"/>
                <w:szCs w:val="26"/>
              </w:rPr>
              <w:t xml:space="preserve"> </w:t>
            </w:r>
            <w:r w:rsidRPr="009B59BF">
              <w:rPr>
                <w:b/>
                <w:bCs/>
                <w:color w:val="3C3388" w:themeColor="accent6"/>
                <w:sz w:val="24"/>
                <w:szCs w:val="28"/>
              </w:rPr>
              <w:t xml:space="preserve">IT Support Engineer – Job Ready Program </w:t>
            </w:r>
            <w:r w:rsidRPr="009B59BF">
              <w:t>|Extra Tech</w:t>
            </w:r>
          </w:p>
          <w:p w14:paraId="23704DFB" w14:textId="77777777" w:rsidR="009B59BF" w:rsidRPr="009B59BF" w:rsidRDefault="009B59BF" w:rsidP="00372283">
            <w:pPr>
              <w:rPr>
                <w:sz w:val="22"/>
                <w:szCs w:val="26"/>
              </w:rPr>
            </w:pPr>
          </w:p>
          <w:p w14:paraId="74F5DA2F" w14:textId="77777777" w:rsidR="007F7C6E" w:rsidRPr="009B59BF" w:rsidRDefault="007F7C6E" w:rsidP="007F7C6E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Familiarizing with Windows and macOS operating systems.</w:t>
            </w:r>
          </w:p>
          <w:p w14:paraId="68677FB8" w14:textId="1B1BB977" w:rsidR="00A21136" w:rsidRPr="009B59BF" w:rsidRDefault="00A21136" w:rsidP="00A2113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Assist</w:t>
            </w:r>
            <w:r w:rsidR="009B59BF">
              <w:rPr>
                <w:sz w:val="22"/>
                <w:szCs w:val="26"/>
              </w:rPr>
              <w:t>ing</w:t>
            </w:r>
            <w:r w:rsidRPr="009B59BF">
              <w:rPr>
                <w:sz w:val="22"/>
                <w:szCs w:val="26"/>
              </w:rPr>
              <w:t xml:space="preserve"> and troubleshoot</w:t>
            </w:r>
            <w:r w:rsidR="009B59BF">
              <w:rPr>
                <w:sz w:val="22"/>
                <w:szCs w:val="26"/>
              </w:rPr>
              <w:t>ing</w:t>
            </w:r>
            <w:r w:rsidRPr="009B59BF">
              <w:rPr>
                <w:sz w:val="22"/>
                <w:szCs w:val="26"/>
              </w:rPr>
              <w:t xml:space="preserve"> network problems, system issues, Operating system update and upgrade.</w:t>
            </w:r>
          </w:p>
          <w:p w14:paraId="659B9AB2" w14:textId="7431F834" w:rsidR="00A21136" w:rsidRDefault="00A21136" w:rsidP="00A2113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>Group policy implementation, rollout, and troubleshooting.</w:t>
            </w:r>
          </w:p>
          <w:p w14:paraId="71BDDF5F" w14:textId="218824CF" w:rsidR="00571C9F" w:rsidRPr="009B59BF" w:rsidRDefault="00571C9F" w:rsidP="00A2113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6"/>
              </w:rPr>
            </w:pPr>
            <w:r>
              <w:rPr>
                <w:sz w:val="22"/>
                <w:szCs w:val="26"/>
              </w:rPr>
              <w:t>Managing Software deployments.</w:t>
            </w:r>
          </w:p>
          <w:p w14:paraId="6E86B211" w14:textId="56E41894" w:rsidR="009B59BF" w:rsidRPr="009B59BF" w:rsidRDefault="00A21136" w:rsidP="00BA3116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6"/>
              </w:rPr>
            </w:pPr>
            <w:r w:rsidRPr="009B59BF">
              <w:rPr>
                <w:sz w:val="22"/>
                <w:szCs w:val="26"/>
              </w:rPr>
              <w:t xml:space="preserve">Performing basic administration </w:t>
            </w:r>
            <w:r w:rsidR="009B59BF" w:rsidRPr="009B59BF">
              <w:rPr>
                <w:sz w:val="22"/>
                <w:szCs w:val="26"/>
              </w:rPr>
              <w:t>tasks</w:t>
            </w:r>
            <w:r w:rsidRPr="009B59BF">
              <w:rPr>
                <w:sz w:val="22"/>
                <w:szCs w:val="26"/>
              </w:rPr>
              <w:t xml:space="preserve"> (password resets, account creation/deletion)</w:t>
            </w:r>
            <w:r w:rsidR="00BA3116">
              <w:rPr>
                <w:sz w:val="22"/>
                <w:szCs w:val="26"/>
              </w:rPr>
              <w:t>.</w:t>
            </w:r>
          </w:p>
        </w:tc>
      </w:tr>
      <w:tr w:rsidR="00A351D9" w:rsidRPr="009B59BF" w14:paraId="5C26B6C7" w14:textId="77777777" w:rsidTr="00571C9F">
        <w:tblPrEx>
          <w:tblCellMar>
            <w:top w:w="216" w:type="dxa"/>
            <w:left w:w="216" w:type="dxa"/>
            <w:right w:w="216" w:type="dxa"/>
          </w:tblCellMar>
        </w:tblPrEx>
        <w:trPr>
          <w:trHeight w:val="1152"/>
        </w:trPr>
        <w:tc>
          <w:tcPr>
            <w:tcW w:w="3546" w:type="dxa"/>
            <w:gridSpan w:val="2"/>
            <w:tcBorders>
              <w:right w:val="single" w:sz="12" w:space="0" w:color="3C3388" w:themeColor="accent6"/>
            </w:tcBorders>
          </w:tcPr>
          <w:p w14:paraId="38633D4C" w14:textId="77777777" w:rsidR="00A351D9" w:rsidRPr="009B59BF" w:rsidRDefault="00A351D9" w:rsidP="00372283">
            <w:pPr>
              <w:pStyle w:val="Heading1"/>
              <w:jc w:val="right"/>
              <w:rPr>
                <w:sz w:val="32"/>
                <w:szCs w:val="26"/>
              </w:rPr>
            </w:pPr>
          </w:p>
        </w:tc>
        <w:tc>
          <w:tcPr>
            <w:tcW w:w="6615" w:type="dxa"/>
            <w:gridSpan w:val="2"/>
            <w:tcBorders>
              <w:left w:val="single" w:sz="12" w:space="0" w:color="3C3388" w:themeColor="accent6"/>
            </w:tcBorders>
          </w:tcPr>
          <w:p w14:paraId="523368C5" w14:textId="7C60A7B6" w:rsidR="00A351D9" w:rsidRPr="009B59BF" w:rsidRDefault="004823FF" w:rsidP="00372283">
            <w:pPr>
              <w:pStyle w:val="Heading1"/>
              <w:rPr>
                <w:sz w:val="32"/>
                <w:szCs w:val="26"/>
              </w:rPr>
            </w:pPr>
            <w:r w:rsidRPr="009B59BF">
              <w:rPr>
                <w:noProof/>
                <w:sz w:val="32"/>
                <w:szCs w:val="26"/>
              </w:rPr>
              <w:drawing>
                <wp:inline distT="0" distB="0" distL="0" distR="0" wp14:anchorId="524D52E9" wp14:editId="4A1572D4">
                  <wp:extent cx="205740" cy="205740"/>
                  <wp:effectExtent l="0" t="0" r="3810" b="3810"/>
                  <wp:docPr id="2103993715" name="Graphic 1" descr="Megaphon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3993715" name="Graphic 2103993715" descr="Megaphone outline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20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59BF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32"/>
                  <w:szCs w:val="26"/>
                </w:rPr>
                <w:id w:val="-465741575"/>
                <w:placeholder>
                  <w:docPart w:val="D086B9D607E24BB7BAE8231E45399170"/>
                </w:placeholder>
                <w:temporary/>
                <w:showingPlcHdr/>
                <w15:appearance w15:val="hidden"/>
                <w:text/>
              </w:sdtPr>
              <w:sdtContent>
                <w:r w:rsidR="00A351D9" w:rsidRPr="009B59BF">
                  <w:rPr>
                    <w:sz w:val="32"/>
                    <w:szCs w:val="26"/>
                  </w:rPr>
                  <w:t>References</w:t>
                </w:r>
              </w:sdtContent>
            </w:sdt>
            <w:r w:rsidR="00A351D9" w:rsidRPr="009B59BF">
              <w:rPr>
                <w:sz w:val="32"/>
                <w:szCs w:val="26"/>
              </w:rPr>
              <w:t xml:space="preserve"> </w:t>
            </w:r>
          </w:p>
          <w:p w14:paraId="19473771" w14:textId="38EE7FD1" w:rsidR="00A351D9" w:rsidRPr="009B59BF" w:rsidRDefault="000A5F93" w:rsidP="00372283">
            <w:pPr>
              <w:rPr>
                <w:sz w:val="22"/>
                <w:szCs w:val="26"/>
              </w:rPr>
            </w:pPr>
            <w:r w:rsidRPr="009B59BF">
              <w:rPr>
                <w:w w:val="105"/>
                <w:sz w:val="22"/>
                <w:szCs w:val="26"/>
              </w:rPr>
              <w:t xml:space="preserve">       </w:t>
            </w:r>
            <w:sdt>
              <w:sdtPr>
                <w:rPr>
                  <w:w w:val="105"/>
                  <w:sz w:val="22"/>
                  <w:szCs w:val="26"/>
                </w:rPr>
                <w:id w:val="-1937903008"/>
                <w:placeholder>
                  <w:docPart w:val="1B9E2D3D05CA4A2FA8EE624997FAB45B"/>
                </w:placeholder>
                <w:temporary/>
                <w:showingPlcHdr/>
                <w15:appearance w15:val="hidden"/>
              </w:sdtPr>
              <w:sdtContent>
                <w:r w:rsidR="00A351D9" w:rsidRPr="009B59BF">
                  <w:rPr>
                    <w:w w:val="105"/>
                    <w:sz w:val="22"/>
                    <w:szCs w:val="26"/>
                  </w:rPr>
                  <w:t>Available upon request.</w:t>
                </w:r>
              </w:sdtContent>
            </w:sdt>
          </w:p>
        </w:tc>
      </w:tr>
    </w:tbl>
    <w:p w14:paraId="543ECA22" w14:textId="06ED048E" w:rsidR="0009273C" w:rsidRPr="009B59BF" w:rsidRDefault="0009273C" w:rsidP="00372283">
      <w:pPr>
        <w:rPr>
          <w:sz w:val="22"/>
          <w:szCs w:val="26"/>
        </w:rPr>
      </w:pPr>
    </w:p>
    <w:sectPr w:rsidR="0009273C" w:rsidRPr="009B59BF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48254" w14:textId="77777777" w:rsidR="00890305" w:rsidRDefault="00890305" w:rsidP="00F316AD">
      <w:r>
        <w:separator/>
      </w:r>
    </w:p>
  </w:endnote>
  <w:endnote w:type="continuationSeparator" w:id="0">
    <w:p w14:paraId="504E17B1" w14:textId="77777777" w:rsidR="00890305" w:rsidRDefault="00890305" w:rsidP="00F316AD">
      <w:r>
        <w:continuationSeparator/>
      </w:r>
    </w:p>
  </w:endnote>
  <w:endnote w:type="continuationNotice" w:id="1">
    <w:p w14:paraId="2F1BD80B" w14:textId="77777777" w:rsidR="00890305" w:rsidRDefault="008903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9460D" w14:textId="77777777" w:rsidR="00890305" w:rsidRDefault="00890305" w:rsidP="00F316AD">
      <w:r>
        <w:separator/>
      </w:r>
    </w:p>
  </w:footnote>
  <w:footnote w:type="continuationSeparator" w:id="0">
    <w:p w14:paraId="57A1F578" w14:textId="77777777" w:rsidR="00890305" w:rsidRDefault="00890305" w:rsidP="00F316AD">
      <w:r>
        <w:continuationSeparator/>
      </w:r>
    </w:p>
  </w:footnote>
  <w:footnote w:type="continuationNotice" w:id="1">
    <w:p w14:paraId="35AE1E57" w14:textId="77777777" w:rsidR="00890305" w:rsidRDefault="0089030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-2236"/>
        </w:tabs>
        <w:ind w:left="-2236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044B7206"/>
    <w:multiLevelType w:val="hybridMultilevel"/>
    <w:tmpl w:val="5000A36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0A3B"/>
    <w:multiLevelType w:val="hybridMultilevel"/>
    <w:tmpl w:val="5BDC9254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36A7D"/>
    <w:multiLevelType w:val="hybridMultilevel"/>
    <w:tmpl w:val="FDE8408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7609A"/>
    <w:multiLevelType w:val="hybridMultilevel"/>
    <w:tmpl w:val="9E18742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54F2"/>
    <w:multiLevelType w:val="hybridMultilevel"/>
    <w:tmpl w:val="2D6856B6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A84C7C"/>
    <w:multiLevelType w:val="hybridMultilevel"/>
    <w:tmpl w:val="D05862C2"/>
    <w:lvl w:ilvl="0" w:tplc="0C09000D">
      <w:start w:val="1"/>
      <w:numFmt w:val="bullet"/>
      <w:lvlText w:val=""/>
      <w:lvlJc w:val="left"/>
      <w:pPr>
        <w:ind w:left="110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3"/>
  </w:num>
  <w:num w:numId="3" w16cid:durableId="821237280">
    <w:abstractNumId w:val="1"/>
  </w:num>
  <w:num w:numId="4" w16cid:durableId="746466178">
    <w:abstractNumId w:val="6"/>
  </w:num>
  <w:num w:numId="5" w16cid:durableId="1694377034">
    <w:abstractNumId w:val="7"/>
  </w:num>
  <w:num w:numId="6" w16cid:durableId="1169754970">
    <w:abstractNumId w:val="5"/>
  </w:num>
  <w:num w:numId="7" w16cid:durableId="1571774434">
    <w:abstractNumId w:val="4"/>
  </w:num>
  <w:num w:numId="8" w16cid:durableId="766080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A4"/>
    <w:rsid w:val="0001399F"/>
    <w:rsid w:val="0009273C"/>
    <w:rsid w:val="00095D41"/>
    <w:rsid w:val="000A5F93"/>
    <w:rsid w:val="000C5404"/>
    <w:rsid w:val="000E1D44"/>
    <w:rsid w:val="001068A4"/>
    <w:rsid w:val="00146BC1"/>
    <w:rsid w:val="00163282"/>
    <w:rsid w:val="00183E89"/>
    <w:rsid w:val="001A375F"/>
    <w:rsid w:val="001E50B8"/>
    <w:rsid w:val="001F1F0D"/>
    <w:rsid w:val="00205A46"/>
    <w:rsid w:val="0020696E"/>
    <w:rsid w:val="00225BAE"/>
    <w:rsid w:val="002356A2"/>
    <w:rsid w:val="0024775A"/>
    <w:rsid w:val="00263514"/>
    <w:rsid w:val="002D1060"/>
    <w:rsid w:val="002D12DA"/>
    <w:rsid w:val="002D4AEB"/>
    <w:rsid w:val="003019B2"/>
    <w:rsid w:val="00343F1A"/>
    <w:rsid w:val="0034688D"/>
    <w:rsid w:val="00372283"/>
    <w:rsid w:val="003B34F6"/>
    <w:rsid w:val="003B5713"/>
    <w:rsid w:val="0040233B"/>
    <w:rsid w:val="004471E4"/>
    <w:rsid w:val="004823FF"/>
    <w:rsid w:val="004C6953"/>
    <w:rsid w:val="00507AFD"/>
    <w:rsid w:val="00507E93"/>
    <w:rsid w:val="00511A6E"/>
    <w:rsid w:val="00535EE8"/>
    <w:rsid w:val="00564505"/>
    <w:rsid w:val="005675E7"/>
    <w:rsid w:val="00571C9F"/>
    <w:rsid w:val="0057534A"/>
    <w:rsid w:val="005872B1"/>
    <w:rsid w:val="00605A5B"/>
    <w:rsid w:val="00652B25"/>
    <w:rsid w:val="00663D85"/>
    <w:rsid w:val="00672A17"/>
    <w:rsid w:val="006818E7"/>
    <w:rsid w:val="006C60E6"/>
    <w:rsid w:val="006E70D3"/>
    <w:rsid w:val="0075038B"/>
    <w:rsid w:val="007B0F94"/>
    <w:rsid w:val="007C14FA"/>
    <w:rsid w:val="007F7C6E"/>
    <w:rsid w:val="00815943"/>
    <w:rsid w:val="00843C42"/>
    <w:rsid w:val="00860DB6"/>
    <w:rsid w:val="0088104A"/>
    <w:rsid w:val="00890305"/>
    <w:rsid w:val="00896FA4"/>
    <w:rsid w:val="008B045B"/>
    <w:rsid w:val="008B507E"/>
    <w:rsid w:val="008C1972"/>
    <w:rsid w:val="00987486"/>
    <w:rsid w:val="0099359E"/>
    <w:rsid w:val="009941DA"/>
    <w:rsid w:val="00996C62"/>
    <w:rsid w:val="009B59BF"/>
    <w:rsid w:val="009F456C"/>
    <w:rsid w:val="00A10D34"/>
    <w:rsid w:val="00A21136"/>
    <w:rsid w:val="00A30F44"/>
    <w:rsid w:val="00A351D9"/>
    <w:rsid w:val="00A70004"/>
    <w:rsid w:val="00A77921"/>
    <w:rsid w:val="00AD0DB9"/>
    <w:rsid w:val="00B111F4"/>
    <w:rsid w:val="00B2124F"/>
    <w:rsid w:val="00B575FB"/>
    <w:rsid w:val="00B6190E"/>
    <w:rsid w:val="00BA3116"/>
    <w:rsid w:val="00BD4217"/>
    <w:rsid w:val="00C1095A"/>
    <w:rsid w:val="00C40429"/>
    <w:rsid w:val="00C438E2"/>
    <w:rsid w:val="00C55D85"/>
    <w:rsid w:val="00C81523"/>
    <w:rsid w:val="00CA2273"/>
    <w:rsid w:val="00CC7254"/>
    <w:rsid w:val="00CD50FD"/>
    <w:rsid w:val="00D47124"/>
    <w:rsid w:val="00D575D3"/>
    <w:rsid w:val="00D64184"/>
    <w:rsid w:val="00D747F5"/>
    <w:rsid w:val="00DA0D2A"/>
    <w:rsid w:val="00DA31B4"/>
    <w:rsid w:val="00DA74E2"/>
    <w:rsid w:val="00DC5125"/>
    <w:rsid w:val="00DD5D7B"/>
    <w:rsid w:val="00E50452"/>
    <w:rsid w:val="00E86958"/>
    <w:rsid w:val="00EB4F4F"/>
    <w:rsid w:val="00F003B0"/>
    <w:rsid w:val="00F13F04"/>
    <w:rsid w:val="00F2368E"/>
    <w:rsid w:val="00F316AD"/>
    <w:rsid w:val="00F4501B"/>
    <w:rsid w:val="00F710C2"/>
    <w:rsid w:val="00F9775D"/>
    <w:rsid w:val="00FC7C6A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206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character" w:styleId="UnresolvedMention">
    <w:name w:val="Unresolved Mention"/>
    <w:basedOn w:val="DefaultParagraphFont"/>
    <w:uiPriority w:val="99"/>
    <w:semiHidden/>
    <w:unhideWhenUsed/>
    <w:rsid w:val="00DC51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DC51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48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roshan-khadka-050b3417b/" TargetMode="External"/><Relationship Id="rId18" Type="http://schemas.openxmlformats.org/officeDocument/2006/relationships/image" Target="media/image6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sv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oshan-77?tab=repositories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186709EB99A46919D1E3C4AFC90F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67C0A-BC44-460C-B488-804FFA2356E3}"/>
      </w:docPartPr>
      <w:docPartBody>
        <w:p w:rsidR="00DF15C5" w:rsidRDefault="00000000">
          <w:pPr>
            <w:pStyle w:val="C186709EB99A46919D1E3C4AFC90F4B0"/>
          </w:pPr>
          <w:r w:rsidRPr="00E50452">
            <w:t>Contact</w:t>
          </w:r>
        </w:p>
      </w:docPartBody>
    </w:docPart>
    <w:docPart>
      <w:docPartPr>
        <w:name w:val="6D30521F28DC426586B4F4D2837A1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9E344-FDC9-4DEE-8B2F-457762CCF036}"/>
      </w:docPartPr>
      <w:docPartBody>
        <w:p w:rsidR="00DF15C5" w:rsidRDefault="00000000">
          <w:pPr>
            <w:pStyle w:val="6D30521F28DC426586B4F4D2837A1B05"/>
          </w:pPr>
          <w:r w:rsidRPr="00672A17">
            <w:t>As an assistant manager, my primary objective is to support the functioning of business operations by managing staff, coordinating operations, and ensuring exceptional customer service. I aim to create a positive and productive work environment by communicating with team members, setting clear goals, and monitoring performance.</w:t>
          </w:r>
        </w:p>
      </w:docPartBody>
    </w:docPart>
    <w:docPart>
      <w:docPartPr>
        <w:name w:val="7F7F617C45F242778E9B1943EA186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4836-7B6C-41FD-A37A-069F87CA95D3}"/>
      </w:docPartPr>
      <w:docPartBody>
        <w:p w:rsidR="00DF15C5" w:rsidRDefault="00000000">
          <w:pPr>
            <w:pStyle w:val="7F7F617C45F242778E9B1943EA186CBE"/>
          </w:pPr>
          <w:r>
            <w:t>Education</w:t>
          </w:r>
        </w:p>
      </w:docPartBody>
    </w:docPart>
    <w:docPart>
      <w:docPartPr>
        <w:name w:val="7DE7B92F23664293A9CDFE8BFFA6C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3FE3-EEE7-41FB-815D-107C902566C8}"/>
      </w:docPartPr>
      <w:docPartBody>
        <w:p w:rsidR="00DF15C5" w:rsidRDefault="00000000">
          <w:pPr>
            <w:pStyle w:val="7DE7B92F23664293A9CDFE8BFFA6C4CA"/>
          </w:pPr>
          <w:r w:rsidRPr="00343F1A">
            <w:t>Key Skills</w:t>
          </w:r>
        </w:p>
      </w:docPartBody>
    </w:docPart>
    <w:docPart>
      <w:docPartPr>
        <w:name w:val="4232CF7F7BE74C32AD81741AD07AF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E598AE-EE9D-409E-BFDB-F2D8CE266DC4}"/>
      </w:docPartPr>
      <w:docPartBody>
        <w:p w:rsidR="00DF15C5" w:rsidRDefault="00000000">
          <w:pPr>
            <w:pStyle w:val="4232CF7F7BE74C32AD81741AD07AFEC6"/>
          </w:pPr>
          <w:r w:rsidRPr="00343F1A">
            <w:rPr>
              <w:rStyle w:val="Heading1Char"/>
            </w:rPr>
            <w:t>Experience</w:t>
          </w:r>
        </w:p>
      </w:docPartBody>
    </w:docPart>
    <w:docPart>
      <w:docPartPr>
        <w:name w:val="D086B9D607E24BB7BAE8231E45399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01727-3C78-4E0A-A6B4-3131CA947205}"/>
      </w:docPartPr>
      <w:docPartBody>
        <w:p w:rsidR="00DF15C5" w:rsidRDefault="00000000">
          <w:pPr>
            <w:pStyle w:val="D086B9D607E24BB7BAE8231E45399170"/>
          </w:pPr>
          <w:r w:rsidRPr="000E1D44">
            <w:t>References</w:t>
          </w:r>
        </w:p>
      </w:docPartBody>
    </w:docPart>
    <w:docPart>
      <w:docPartPr>
        <w:name w:val="1B9E2D3D05CA4A2FA8EE624997FAB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39978-9D0C-4983-98D2-95D1323205A3}"/>
      </w:docPartPr>
      <w:docPartBody>
        <w:p w:rsidR="00DF15C5" w:rsidRDefault="00000000">
          <w:pPr>
            <w:pStyle w:val="1B9E2D3D05CA4A2FA8EE624997FAB45B"/>
          </w:pPr>
          <w:r w:rsidRPr="0099359E">
            <w:rPr>
              <w:w w:val="105"/>
            </w:rPr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B4"/>
    <w:rsid w:val="00172ADC"/>
    <w:rsid w:val="00542B70"/>
    <w:rsid w:val="0065437C"/>
    <w:rsid w:val="00822D73"/>
    <w:rsid w:val="008C11B4"/>
    <w:rsid w:val="00DF15C5"/>
    <w:rsid w:val="00F20E01"/>
    <w:rsid w:val="00F3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172ADC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kern w:val="0"/>
      <w:sz w:val="28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86709EB99A46919D1E3C4AFC90F4B0">
    <w:name w:val="C186709EB99A46919D1E3C4AFC90F4B0"/>
  </w:style>
  <w:style w:type="paragraph" w:customStyle="1" w:styleId="6D30521F28DC426586B4F4D2837A1B05">
    <w:name w:val="6D30521F28DC426586B4F4D2837A1B05"/>
  </w:style>
  <w:style w:type="paragraph" w:customStyle="1" w:styleId="7F7F617C45F242778E9B1943EA186CBE">
    <w:name w:val="7F7F617C45F242778E9B1943EA186CBE"/>
  </w:style>
  <w:style w:type="paragraph" w:customStyle="1" w:styleId="7DE7B92F23664293A9CDFE8BFFA6C4CA">
    <w:name w:val="7DE7B92F23664293A9CDFE8BFFA6C4CA"/>
  </w:style>
  <w:style w:type="character" w:customStyle="1" w:styleId="Heading1Char">
    <w:name w:val="Heading 1 Char"/>
    <w:basedOn w:val="DefaultParagraphFont"/>
    <w:link w:val="Heading1"/>
    <w:uiPriority w:val="2"/>
    <w:rsid w:val="00172ADC"/>
    <w:rPr>
      <w:rFonts w:asciiTheme="majorHAnsi" w:eastAsiaTheme="minorHAnsi" w:hAnsiTheme="majorHAnsi" w:cs="Times New Roman (Body CS)"/>
      <w:color w:val="FFC000" w:themeColor="accent4"/>
      <w:kern w:val="0"/>
      <w:sz w:val="28"/>
      <w:szCs w:val="24"/>
      <w:lang w:val="en-US" w:eastAsia="en-US"/>
      <w14:ligatures w14:val="none"/>
    </w:rPr>
  </w:style>
  <w:style w:type="paragraph" w:customStyle="1" w:styleId="4232CF7F7BE74C32AD81741AD07AFEC6">
    <w:name w:val="4232CF7F7BE74C32AD81741AD07AFEC6"/>
  </w:style>
  <w:style w:type="character" w:styleId="Emphasis">
    <w:name w:val="Emphasis"/>
    <w:uiPriority w:val="20"/>
    <w:rPr>
      <w:b/>
      <w:color w:val="FFC000" w:themeColor="accent4"/>
    </w:rPr>
  </w:style>
  <w:style w:type="paragraph" w:customStyle="1" w:styleId="D086B9D607E24BB7BAE8231E45399170">
    <w:name w:val="D086B9D607E24BB7BAE8231E45399170"/>
  </w:style>
  <w:style w:type="paragraph" w:customStyle="1" w:styleId="1B9E2D3D05CA4A2FA8EE624997FAB45B">
    <w:name w:val="1B9E2D3D05CA4A2FA8EE624997FAB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F6DB9C-FF34-4EBA-A2EB-4FB8C48EF2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2023-06-26T04:32:00Z</dcterms:created>
  <dcterms:modified xsi:type="dcterms:W3CDTF">2023-12-06T12:09:00Z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